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7C90C836" w14:textId="77777777" w:rsidTr="00D9288A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965816C7F4CE4B9E864B7B9BF73BFF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6FB2D489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3A906F20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5203F312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039425C3" wp14:editId="6579555F">
                  <wp:extent cx="1214120" cy="520065"/>
                  <wp:effectExtent l="0" t="0" r="0" b="0"/>
                  <wp:docPr id="100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27ACC665" w14:textId="77777777" w:rsidTr="00D9288A">
        <w:trPr>
          <w:trHeight w:val="1364"/>
          <w:jc w:val="center"/>
        </w:trPr>
        <w:tc>
          <w:tcPr>
            <w:tcW w:w="3539" w:type="dxa"/>
            <w:hideMark/>
          </w:tcPr>
          <w:p w14:paraId="595DB52E" w14:textId="77777777" w:rsidR="00A340F2" w:rsidRPr="00064E3E" w:rsidRDefault="003B48D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388B06F9D1BF44DC9722B6A9F748091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7AFC7F66" w14:textId="086FC935" w:rsidR="00A340F2" w:rsidRPr="00064E3E" w:rsidRDefault="00D9288A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2023-11-08</w:t>
            </w:r>
          </w:p>
        </w:tc>
        <w:tc>
          <w:tcPr>
            <w:tcW w:w="3539" w:type="dxa"/>
            <w:hideMark/>
          </w:tcPr>
          <w:p w14:paraId="43B05627" w14:textId="77777777" w:rsidR="00A340F2" w:rsidRPr="00064E3E" w:rsidRDefault="003B48D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08854D80DD244248BE62C9F74C0486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5EE5F7CC" w14:textId="77777777" w:rsidR="00A340F2" w:rsidRPr="00064E3E" w:rsidRDefault="003B48DE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D2F8999F19034819B5633A3755B758B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376040F3" w14:textId="77777777" w:rsidR="00A340F2" w:rsidRPr="00064E3E" w:rsidRDefault="003B48DE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40215376C81640A6BE8FEADF2A2FCAA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02A87D14" w14:textId="77777777" w:rsidR="00A340F2" w:rsidRPr="00064E3E" w:rsidRDefault="003B48D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81591B39E9BB4EF2A187B9F45244559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72624BA9174642D2A456E8131FC4C396"/>
              </w:placeholder>
              <w:temporary/>
              <w:showingPlcHdr/>
              <w15:appearance w15:val="hidden"/>
            </w:sdtPr>
            <w:sdtEndPr/>
            <w:sdtContent>
              <w:p w14:paraId="14D310BB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00358CB6" w14:textId="77777777" w:rsidR="00A340F2" w:rsidRPr="00064E3E" w:rsidRDefault="003B48D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8DF607A0FD3945C6A888B010F6D0703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2163E422" w14:textId="77777777" w:rsidR="00A340F2" w:rsidRPr="00064E3E" w:rsidRDefault="003B48D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3C381AABEEC64A23A2ED3B2C94E9711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033A0CE" w14:textId="77777777" w:rsidR="00A340F2" w:rsidRPr="00EC16CD" w:rsidRDefault="003B48DE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2122D0483E16426F8890123D7EFCBF8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56DAF539" w14:textId="77777777" w:rsidTr="00D9288A">
        <w:trPr>
          <w:trHeight w:val="2215"/>
          <w:jc w:val="center"/>
        </w:trPr>
        <w:tc>
          <w:tcPr>
            <w:tcW w:w="3539" w:type="dxa"/>
            <w:hideMark/>
          </w:tcPr>
          <w:p w14:paraId="2A43D614" w14:textId="1138B335" w:rsidR="00A340F2" w:rsidRPr="00064E3E" w:rsidRDefault="003B48DE" w:rsidP="002030FE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1080EFC56BCF4F85B680900585D225D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  <w:r w:rsidR="002030F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ab/>
            </w:r>
          </w:p>
          <w:p w14:paraId="33AF2D81" w14:textId="2CE89AA8" w:rsidR="00A340F2" w:rsidRPr="00064E3E" w:rsidRDefault="003B48DE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85E5B8DD508747F28A19B6934963098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p w14:paraId="389DD3FE" w14:textId="09971483" w:rsidR="00A340F2" w:rsidRPr="00064E3E" w:rsidRDefault="003B48DE" w:rsidP="00D9288A">
            <w:pPr>
              <w:tabs>
                <w:tab w:val="left" w:pos="2550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2F95F0CC7FA84037BB53B4A951540B5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  <w:r w:rsidR="00D9288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  <w:p w14:paraId="19DA9B75" w14:textId="77777777" w:rsidR="00A340F2" w:rsidRDefault="003B48DE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DF55897FE4064EF5B2827D86E2FB227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473FB3F9" w14:textId="12860DAF" w:rsidR="00D9288A" w:rsidRDefault="00D9288A" w:rsidP="00D9288A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EhashanulAkter</w:t>
            </w:r>
          </w:p>
          <w:p w14:paraId="3BC7B1E4" w14:textId="72D641A7" w:rsidR="00D9288A" w:rsidRDefault="00D9288A" w:rsidP="00D9288A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Agargaon Dhaka</w:t>
            </w:r>
          </w:p>
          <w:p w14:paraId="5989E67B" w14:textId="03FAA283" w:rsidR="00D9288A" w:rsidRDefault="00D9288A" w:rsidP="00D9288A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01621175408</w:t>
            </w:r>
          </w:p>
          <w:p w14:paraId="4139228E" w14:textId="32150496" w:rsidR="00D9288A" w:rsidRPr="00064E3E" w:rsidRDefault="00D9288A" w:rsidP="00D9288A">
            <w:pPr>
              <w:tabs>
                <w:tab w:val="right" w:pos="3323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Ehashanula@gmail.com</w:t>
            </w:r>
          </w:p>
          <w:p w14:paraId="728A855B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72AFA8E" w14:textId="77777777" w:rsidR="00A340F2" w:rsidRDefault="00A340F2" w:rsidP="002F5404">
            <w:pPr>
              <w:jc w:val="center"/>
            </w:pPr>
          </w:p>
        </w:tc>
      </w:tr>
    </w:tbl>
    <w:p w14:paraId="28FE6B2B" w14:textId="77777777" w:rsidR="00A340F2" w:rsidRDefault="00A340F2" w:rsidP="002F5404">
      <w:pPr>
        <w:rPr>
          <w:noProof/>
        </w:rPr>
      </w:pPr>
    </w:p>
    <w:p w14:paraId="4817FA5D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10525"/>
      </w:tblGrid>
      <w:tr w:rsidR="002F5404" w14:paraId="717DC38F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5AEC8A9D" w14:textId="77777777" w:rsidR="00A340F2" w:rsidRDefault="003B48DE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D13D33876362484A836C2B3E5DCEAFA8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4C32FD1D2C5F46F7B097587E20E420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3F8E9827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FCD768F8F9B2456EA09484825A5FD9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5C6FF851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35652E2505364C599BD965F06E8D8E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4E9627B2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00C4345F" w14:textId="77777777" w:rsidR="000E7C40" w:rsidRDefault="000E7C40"/>
    <w:p w14:paraId="0219D7E3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15A5829F" w14:textId="77777777" w:rsidTr="001442E7">
        <w:trPr>
          <w:trHeight w:hRule="exact" w:val="490"/>
        </w:trPr>
        <w:tc>
          <w:tcPr>
            <w:tcW w:w="2413" w:type="dxa"/>
          </w:tcPr>
          <w:p w14:paraId="78B05590" w14:textId="34551F1D" w:rsidR="00EB63A0" w:rsidRDefault="001442E7" w:rsidP="00EB63A0">
            <w:pPr>
              <w:pStyle w:val="Normalright"/>
            </w:pPr>
            <w:r>
              <w:t xml:space="preserve">2</w:t>
            </w:r>
          </w:p>
        </w:tc>
        <w:tc>
          <w:tcPr>
            <w:tcW w:w="3619" w:type="dxa"/>
          </w:tcPr>
          <w:p w14:paraId="1FCF701F" w14:textId="21AAF7B7" w:rsidR="00EB63A0" w:rsidRDefault="001442E7" w:rsidP="00EB63A0">
            <w:pPr>
              <w:pStyle w:val="Normalright"/>
            </w:pPr>
            <w:r>
              <w:t xml:space="preserve">Pen</w:t>
            </w:r>
          </w:p>
        </w:tc>
        <w:tc>
          <w:tcPr>
            <w:tcW w:w="2306" w:type="dxa"/>
          </w:tcPr>
          <w:p w14:paraId="740D2402" w14:textId="5F574AC4" w:rsidR="00EB63A0" w:rsidRDefault="001442E7" w:rsidP="00EB63A0">
            <w:pPr>
              <w:pStyle w:val="Normalright"/>
            </w:pPr>
            <w:r>
              <w:t xml:space="preserve">1.0</w:t>
            </w:r>
          </w:p>
        </w:tc>
        <w:tc>
          <w:tcPr>
            <w:tcW w:w="2197" w:type="dxa"/>
          </w:tcPr>
          <w:p w14:paraId="372B5D42" w14:textId="457B7353" w:rsidR="00EB63A0" w:rsidRDefault="001442E7" w:rsidP="00EB63A0">
            <w:pPr>
              <w:pStyle w:val="Normalright"/>
            </w:pPr>
            <w:r>
              <w:t xml:space="preserve">2.0</w:t>
            </w:r>
          </w:p>
        </w:tc>
      </w:tr>
      <w:tr w:rsidR="00EB63A0" w14:paraId="15A5829F" w14:textId="77777777" w:rsidTr="001442E7">
        <w:trPr>
          <w:trHeight w:hRule="exact" w:val="490"/>
        </w:trPr>
        <w:tc>
          <w:tcPr>
            <w:tcW w:w="2413" w:type="dxa"/>
          </w:tcPr>
          <w:p w14:paraId="78B05590" w14:textId="34551F1D" w:rsidR="00EB63A0" w:rsidRDefault="001442E7" w:rsidP="00EB63A0">
            <w:pPr>
              <w:pStyle w:val="Normalright"/>
            </w:pPr>
            <w:r>
              <w:t xml:space="preserve">2</w:t>
            </w:r>
          </w:p>
        </w:tc>
        <w:tc>
          <w:tcPr>
            <w:tcW w:w="3619" w:type="dxa"/>
          </w:tcPr>
          <w:p w14:paraId="1FCF701F" w14:textId="21AAF7B7" w:rsidR="00EB63A0" w:rsidRDefault="001442E7" w:rsidP="00EB63A0">
            <w:pPr>
              <w:pStyle w:val="Normalright"/>
            </w:pPr>
            <w:r>
              <w:t xml:space="preserve">PC</w:t>
            </w:r>
          </w:p>
        </w:tc>
        <w:tc>
          <w:tcPr>
            <w:tcW w:w="2306" w:type="dxa"/>
          </w:tcPr>
          <w:p w14:paraId="740D2402" w14:textId="5F574AC4" w:rsidR="00EB63A0" w:rsidRDefault="001442E7" w:rsidP="00EB63A0">
            <w:pPr>
              <w:pStyle w:val="Normalright"/>
            </w:pPr>
            <w:r>
              <w:t xml:space="preserve">500.0</w:t>
            </w:r>
          </w:p>
        </w:tc>
        <w:tc>
          <w:tcPr>
            <w:tcW w:w="2197" w:type="dxa"/>
          </w:tcPr>
          <w:p w14:paraId="372B5D42" w14:textId="457B7353" w:rsidR="00EB63A0" w:rsidRDefault="001442E7" w:rsidP="00EB63A0">
            <w:pPr>
              <w:pStyle w:val="Normalright"/>
            </w:pPr>
            <w:r>
              <w:t xml:space="preserve">1000.0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0E3BA131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7091FA01" w14:textId="77777777" w:rsidR="00A340F2" w:rsidRDefault="003B48DE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5F57D493A2E643C89FE10786F378FACC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B30E7DC" w14:textId="1C8DA6AE" w:rsidR="00A340F2" w:rsidRDefault="000D7DBF" w:rsidP="002F5404">
            <w:pPr>
              <w:jc w:val="right"/>
            </w:pPr>
            <w:r>
              <w:t xml:space="preserve">1002.0</w:t>
            </w:r>
          </w:p>
        </w:tc>
      </w:tr>
      <w:tr w:rsidR="00A340F2" w14:paraId="43D5F8CA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8E5175026A3149E09FBF2C1406F7AE91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20A3861B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C5C8137" w14:textId="0E098638" w:rsidR="00A340F2" w:rsidRDefault="000D7DBF" w:rsidP="002F5404">
            <w:pPr>
              <w:jc w:val="right"/>
            </w:pPr>
            <w:r>
              <w:t xml:space="preserve">10.0%</w:t>
            </w:r>
          </w:p>
        </w:tc>
      </w:tr>
      <w:tr w:rsidR="00A340F2" w14:paraId="2081AE74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43E85DD728DD4F70A38FEAD2A626C79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02B6471C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5D2BBF7" w14:textId="6D141D7B" w:rsidR="00A340F2" w:rsidRDefault="000D7DBF" w:rsidP="002F5404">
            <w:pPr>
              <w:jc w:val="right"/>
            </w:pPr>
            <w:r>
              <w:t xml:space="preserve">901.8000000000001</w:t>
            </w:r>
          </w:p>
        </w:tc>
      </w:tr>
    </w:tbl>
    <w:p w14:paraId="2A0E59B4" w14:textId="77777777" w:rsidR="007201A7" w:rsidRPr="00A340F2" w:rsidRDefault="007201A7" w:rsidP="00A36725"/>
    <w:sectPr w:rsidR="007201A7" w:rsidRPr="00A340F2" w:rsidSect="002B06E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E323" w14:textId="77777777" w:rsidR="003B48DE" w:rsidRDefault="003B48DE">
      <w:pPr>
        <w:spacing w:line="240" w:lineRule="auto"/>
      </w:pPr>
      <w:r>
        <w:separator/>
      </w:r>
    </w:p>
    <w:p w14:paraId="4D73A223" w14:textId="77777777" w:rsidR="003B48DE" w:rsidRDefault="003B48DE"/>
  </w:endnote>
  <w:endnote w:type="continuationSeparator" w:id="0">
    <w:p w14:paraId="2BB78E1F" w14:textId="77777777" w:rsidR="003B48DE" w:rsidRDefault="003B48DE">
      <w:pPr>
        <w:spacing w:line="240" w:lineRule="auto"/>
      </w:pPr>
      <w:r>
        <w:continuationSeparator/>
      </w:r>
    </w:p>
    <w:p w14:paraId="3BD4158D" w14:textId="77777777" w:rsidR="003B48DE" w:rsidRDefault="003B4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AC37" w14:textId="77777777" w:rsidR="007201A7" w:rsidRDefault="007201A7">
    <w:pPr>
      <w:pStyle w:val="Footer"/>
    </w:pPr>
  </w:p>
  <w:p w14:paraId="46C79BC3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8822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AF39CC4" wp14:editId="3ED1C98B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E1526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F39CC4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CE15267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3191" w14:textId="77777777" w:rsidR="003B48DE" w:rsidRDefault="003B48DE">
      <w:pPr>
        <w:spacing w:line="240" w:lineRule="auto"/>
      </w:pPr>
      <w:r>
        <w:separator/>
      </w:r>
    </w:p>
    <w:p w14:paraId="5C4B6B2E" w14:textId="77777777" w:rsidR="003B48DE" w:rsidRDefault="003B48DE"/>
  </w:footnote>
  <w:footnote w:type="continuationSeparator" w:id="0">
    <w:p w14:paraId="5AF9ED69" w14:textId="77777777" w:rsidR="003B48DE" w:rsidRDefault="003B48DE">
      <w:pPr>
        <w:spacing w:line="240" w:lineRule="auto"/>
      </w:pPr>
      <w:r>
        <w:continuationSeparator/>
      </w:r>
    </w:p>
    <w:p w14:paraId="4115AD56" w14:textId="77777777" w:rsidR="003B48DE" w:rsidRDefault="003B48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34CB" w14:textId="77777777" w:rsidR="007201A7" w:rsidRDefault="007201A7"/>
  <w:p w14:paraId="53103DAA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F7F2B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0B8CD9" wp14:editId="072754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DB82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B8CD9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12DB82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0"/>
    <w:rsid w:val="00064E3E"/>
    <w:rsid w:val="00077551"/>
    <w:rsid w:val="000A6E91"/>
    <w:rsid w:val="000D7DBF"/>
    <w:rsid w:val="000E7C40"/>
    <w:rsid w:val="001442E7"/>
    <w:rsid w:val="001817A4"/>
    <w:rsid w:val="001A035C"/>
    <w:rsid w:val="001D1771"/>
    <w:rsid w:val="002030FE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B48DE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E3710"/>
    <w:rsid w:val="00CF2287"/>
    <w:rsid w:val="00D23140"/>
    <w:rsid w:val="00D33124"/>
    <w:rsid w:val="00D545C8"/>
    <w:rsid w:val="00D73210"/>
    <w:rsid w:val="00D9288A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D75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hash\AppData\Roaming\Microsoft\Templates\Service%20invoice%20(Green%20Gradient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816C7F4CE4B9E864B7B9BF73BF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6B09B-872F-471C-8AED-6EE14B21A954}"/>
      </w:docPartPr>
      <w:docPartBody>
        <w:p w:rsidR="00000000" w:rsidRDefault="00F96205">
          <w:pPr>
            <w:pStyle w:val="965816C7F4CE4B9E864B7B9BF73BFF7A"/>
          </w:pPr>
          <w:r w:rsidRPr="00064E3E">
            <w:t>INVOICe</w:t>
          </w:r>
        </w:p>
      </w:docPartBody>
    </w:docPart>
    <w:docPart>
      <w:docPartPr>
        <w:name w:val="388B06F9D1BF44DC9722B6A9F7480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B6761-60BA-4436-9935-6067FF426496}"/>
      </w:docPartPr>
      <w:docPartBody>
        <w:p w:rsidR="00000000" w:rsidRDefault="00F96205">
          <w:pPr>
            <w:pStyle w:val="388B06F9D1BF44DC9722B6A9F7480916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008854D80DD244248BE62C9F74C04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27601-6613-4187-A3B4-687C27924F6A}"/>
      </w:docPartPr>
      <w:docPartBody>
        <w:p w:rsidR="00000000" w:rsidRDefault="00F96205">
          <w:pPr>
            <w:pStyle w:val="008854D80DD244248BE62C9F74C0486F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D2F8999F19034819B5633A3755B75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E46AB-A935-4B04-88FB-C4A8EAE27876}"/>
      </w:docPartPr>
      <w:docPartBody>
        <w:p w:rsidR="00000000" w:rsidRDefault="00F96205">
          <w:pPr>
            <w:pStyle w:val="D2F8999F19034819B5633A3755B758B1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40215376C81640A6BE8FEADF2A2FC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CDA9E-6BBF-4375-9A73-A1F412DE7FD1}"/>
      </w:docPartPr>
      <w:docPartBody>
        <w:p w:rsidR="00000000" w:rsidRDefault="00F96205">
          <w:pPr>
            <w:pStyle w:val="40215376C81640A6BE8FEADF2A2FCAA1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81591B39E9BB4EF2A187B9F45244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FE8E6-D649-4143-8C7D-728B1E5980F0}"/>
      </w:docPartPr>
      <w:docPartBody>
        <w:p w:rsidR="00000000" w:rsidRDefault="00F96205">
          <w:pPr>
            <w:pStyle w:val="81591B39E9BB4EF2A187B9F452445592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72624BA9174642D2A456E8131FC4C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99DCA-CE1C-4CFD-B2BE-116DDDEC9820}"/>
      </w:docPartPr>
      <w:docPartBody>
        <w:p w:rsidR="00000000" w:rsidRDefault="00F96205">
          <w:pPr>
            <w:pStyle w:val="72624BA9174642D2A456E8131FC4C396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8DF607A0FD3945C6A888B010F6D0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D7FE-A843-4304-981C-7040580EF6B1}"/>
      </w:docPartPr>
      <w:docPartBody>
        <w:p w:rsidR="00000000" w:rsidRDefault="00F96205">
          <w:pPr>
            <w:pStyle w:val="8DF607A0FD3945C6A888B010F6D0703A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3C381AABEEC64A23A2ED3B2C94E9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0FAFB-365A-4BC2-AB0C-F551D8C91272}"/>
      </w:docPartPr>
      <w:docPartBody>
        <w:p w:rsidR="00000000" w:rsidRDefault="00F96205">
          <w:pPr>
            <w:pStyle w:val="3C381AABEEC64A23A2ED3B2C94E9711E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2122D0483E16426F8890123D7EFCB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4D5A5-E01E-4D38-8C2E-93A1C7B38977}"/>
      </w:docPartPr>
      <w:docPartBody>
        <w:p w:rsidR="00000000" w:rsidRDefault="00F96205">
          <w:pPr>
            <w:pStyle w:val="2122D0483E16426F8890123D7EFCBF8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1080EFC56BCF4F85B680900585D22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0ACCC-37EF-4D56-BE5D-57F136E659B9}"/>
      </w:docPartPr>
      <w:docPartBody>
        <w:p w:rsidR="00000000" w:rsidRDefault="00F96205">
          <w:pPr>
            <w:pStyle w:val="1080EFC56BCF4F85B680900585D225DA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5E5B8DD508747F28A19B6934963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4EFE4-2C89-4859-A76E-A137DC8D8E0F}"/>
      </w:docPartPr>
      <w:docPartBody>
        <w:p w:rsidR="00000000" w:rsidRDefault="00F96205">
          <w:pPr>
            <w:pStyle w:val="85E5B8DD508747F28A19B69349630989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2F95F0CC7FA84037BB53B4A951540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7FBCC-6B0A-4151-A8D9-0B951C9C5B3F}"/>
      </w:docPartPr>
      <w:docPartBody>
        <w:p w:rsidR="00000000" w:rsidRDefault="00F96205">
          <w:pPr>
            <w:pStyle w:val="2F95F0CC7FA84037BB53B4A951540B52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DF55897FE4064EF5B2827D86E2FB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E7526-8C7D-469F-A06F-C5B82FFE3DAD}"/>
      </w:docPartPr>
      <w:docPartBody>
        <w:p w:rsidR="00000000" w:rsidRDefault="00F96205">
          <w:pPr>
            <w:pStyle w:val="DF55897FE4064EF5B2827D86E2FB227A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D13D33876362484A836C2B3E5DCEA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049E1-8D2D-4770-B5ED-825D5786C0E7}"/>
      </w:docPartPr>
      <w:docPartBody>
        <w:p w:rsidR="00000000" w:rsidRDefault="00F96205">
          <w:pPr>
            <w:pStyle w:val="D13D33876362484A836C2B3E5DCEAFA8"/>
          </w:pPr>
          <w:r>
            <w:t>Quantity</w:t>
          </w:r>
        </w:p>
      </w:docPartBody>
    </w:docPart>
    <w:docPart>
      <w:docPartPr>
        <w:name w:val="4C32FD1D2C5F46F7B097587E20E42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9F3B5-EB23-49AA-B8A3-03362175029C}"/>
      </w:docPartPr>
      <w:docPartBody>
        <w:p w:rsidR="00000000" w:rsidRDefault="00F96205">
          <w:pPr>
            <w:pStyle w:val="4C32FD1D2C5F46F7B097587E20E4202C"/>
          </w:pPr>
          <w:r>
            <w:t>Description</w:t>
          </w:r>
        </w:p>
      </w:docPartBody>
    </w:docPart>
    <w:docPart>
      <w:docPartPr>
        <w:name w:val="FCD768F8F9B2456EA09484825A5F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437DA-C005-42B3-B9FF-C5FDFEA5DB10}"/>
      </w:docPartPr>
      <w:docPartBody>
        <w:p w:rsidR="00000000" w:rsidRDefault="00F96205">
          <w:pPr>
            <w:pStyle w:val="FCD768F8F9B2456EA09484825A5FD96A"/>
          </w:pPr>
          <w:r>
            <w:t>Unit Price</w:t>
          </w:r>
        </w:p>
      </w:docPartBody>
    </w:docPart>
    <w:docPart>
      <w:docPartPr>
        <w:name w:val="35652E2505364C599BD965F06E8D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7EB61-7F37-4AFE-9834-A0263479B426}"/>
      </w:docPartPr>
      <w:docPartBody>
        <w:p w:rsidR="00000000" w:rsidRDefault="00F96205">
          <w:pPr>
            <w:pStyle w:val="35652E2505364C599BD965F06E8D8EB4"/>
          </w:pPr>
          <w:r>
            <w:t>Line Total</w:t>
          </w:r>
        </w:p>
      </w:docPartBody>
    </w:docPart>
    <w:docPart>
      <w:docPartPr>
        <w:name w:val="51082921115740BDA1C572E7FB24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FC80-8079-4364-A290-A96220DC66EF}"/>
      </w:docPartPr>
      <w:docPartBody>
        <w:p w:rsidR="00000000" w:rsidRDefault="00F96205">
          <w:pPr>
            <w:pStyle w:val="51082921115740BDA1C572E7FB24F073"/>
          </w:pPr>
          <w:r>
            <w:t>Product description</w:t>
          </w:r>
        </w:p>
      </w:docPartBody>
    </w:docPart>
    <w:docPart>
      <w:docPartPr>
        <w:name w:val="4439BB132FD140508328567B29EDB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A7BCE-3EB8-4880-BE6D-296B8783A2A7}"/>
      </w:docPartPr>
      <w:docPartBody>
        <w:p w:rsidR="00000000" w:rsidRDefault="00F96205">
          <w:pPr>
            <w:pStyle w:val="4439BB132FD140508328567B29EDB1E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37B7C83C96D481EBFE06E8F94B10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72F7-29AC-421B-BE8D-4A35DCB26215}"/>
      </w:docPartPr>
      <w:docPartBody>
        <w:p w:rsidR="00000000" w:rsidRDefault="00F96205">
          <w:pPr>
            <w:pStyle w:val="537B7C83C96D481EBFE06E8F94B10D3A"/>
          </w:pPr>
          <w:r w:rsidRPr="00CF2287">
            <w:t>A</w:t>
          </w:r>
          <w:r>
            <w:t>mount</w:t>
          </w:r>
        </w:p>
      </w:docPartBody>
    </w:docPart>
    <w:docPart>
      <w:docPartPr>
        <w:name w:val="061248EDB5E447179C5135DBD27FA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3F3C8-7941-4E80-AAE8-488315FBF1B5}"/>
      </w:docPartPr>
      <w:docPartBody>
        <w:p w:rsidR="00000000" w:rsidRDefault="00F96205">
          <w:pPr>
            <w:pStyle w:val="061248EDB5E447179C5135DBD27FA6B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5E81C0E0399439C8BDA6C338DA1A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D39A-E3A7-418A-B07B-E4AA40A17C3B}"/>
      </w:docPartPr>
      <w:docPartBody>
        <w:p w:rsidR="00000000" w:rsidRDefault="00F96205">
          <w:pPr>
            <w:pStyle w:val="A5E81C0E0399439C8BDA6C338DA1ADB6"/>
          </w:pPr>
          <w:r w:rsidRPr="00CF2287">
            <w:t>A</w:t>
          </w:r>
          <w:r>
            <w:t>mount</w:t>
          </w:r>
        </w:p>
      </w:docPartBody>
    </w:docPart>
    <w:docPart>
      <w:docPartPr>
        <w:name w:val="5F57D493A2E643C89FE10786F378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EA8-A9FC-4D58-BAEA-488A27A8A67D}"/>
      </w:docPartPr>
      <w:docPartBody>
        <w:p w:rsidR="00000000" w:rsidRDefault="00F96205">
          <w:pPr>
            <w:pStyle w:val="5F57D493A2E643C89FE10786F378FACC"/>
          </w:pPr>
          <w:r>
            <w:rPr>
              <w:sz w:val="24"/>
            </w:rPr>
            <w:t>Subtotal</w:t>
          </w:r>
        </w:p>
      </w:docPartBody>
    </w:docPart>
    <w:docPart>
      <w:docPartPr>
        <w:name w:val="8E5175026A3149E09FBF2C1406F7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DA9E-5BFC-4399-BD77-35B739D544E1}"/>
      </w:docPartPr>
      <w:docPartBody>
        <w:p w:rsidR="00000000" w:rsidRDefault="00F96205">
          <w:pPr>
            <w:pStyle w:val="8E5175026A3149E09FBF2C1406F7AE91"/>
          </w:pPr>
          <w:r>
            <w:rPr>
              <w:sz w:val="24"/>
            </w:rPr>
            <w:t>Sales Tax</w:t>
          </w:r>
        </w:p>
      </w:docPartBody>
    </w:docPart>
    <w:docPart>
      <w:docPartPr>
        <w:name w:val="43E85DD728DD4F70A38FEAD2A626C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29162-152B-4B22-893B-99DEDF6A8551}"/>
      </w:docPartPr>
      <w:docPartBody>
        <w:p w:rsidR="00000000" w:rsidRDefault="00F96205">
          <w:pPr>
            <w:pStyle w:val="43E85DD728DD4F70A38FEAD2A626C79F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05"/>
    <w:rsid w:val="00F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816C7F4CE4B9E864B7B9BF73BFF7A">
    <w:name w:val="965816C7F4CE4B9E864B7B9BF73BFF7A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388B06F9D1BF44DC9722B6A9F7480916">
    <w:name w:val="388B06F9D1BF44DC9722B6A9F7480916"/>
  </w:style>
  <w:style w:type="paragraph" w:customStyle="1" w:styleId="91B57DFAA1AE43578CB9588AC062A9CF">
    <w:name w:val="91B57DFAA1AE43578CB9588AC062A9CF"/>
  </w:style>
  <w:style w:type="paragraph" w:customStyle="1" w:styleId="008854D80DD244248BE62C9F74C0486F">
    <w:name w:val="008854D80DD244248BE62C9F74C0486F"/>
  </w:style>
  <w:style w:type="paragraph" w:customStyle="1" w:styleId="D2F8999F19034819B5633A3755B758B1">
    <w:name w:val="D2F8999F19034819B5633A3755B758B1"/>
  </w:style>
  <w:style w:type="paragraph" w:customStyle="1" w:styleId="40215376C81640A6BE8FEADF2A2FCAA1">
    <w:name w:val="40215376C81640A6BE8FEADF2A2FCAA1"/>
  </w:style>
  <w:style w:type="paragraph" w:customStyle="1" w:styleId="81591B39E9BB4EF2A187B9F452445592">
    <w:name w:val="81591B39E9BB4EF2A187B9F452445592"/>
  </w:style>
  <w:style w:type="paragraph" w:customStyle="1" w:styleId="72624BA9174642D2A456E8131FC4C396">
    <w:name w:val="72624BA9174642D2A456E8131FC4C396"/>
  </w:style>
  <w:style w:type="paragraph" w:customStyle="1" w:styleId="8DF607A0FD3945C6A888B010F6D0703A">
    <w:name w:val="8DF607A0FD3945C6A888B010F6D0703A"/>
  </w:style>
  <w:style w:type="paragraph" w:customStyle="1" w:styleId="3C381AABEEC64A23A2ED3B2C94E9711E">
    <w:name w:val="3C381AABEEC64A23A2ED3B2C94E9711E"/>
  </w:style>
  <w:style w:type="paragraph" w:customStyle="1" w:styleId="2122D0483E16426F8890123D7EFCBF81">
    <w:name w:val="2122D0483E16426F8890123D7EFCBF81"/>
  </w:style>
  <w:style w:type="paragraph" w:customStyle="1" w:styleId="1080EFC56BCF4F85B680900585D225DA">
    <w:name w:val="1080EFC56BCF4F85B680900585D225DA"/>
  </w:style>
  <w:style w:type="paragraph" w:customStyle="1" w:styleId="85E5B8DD508747F28A19B69349630989">
    <w:name w:val="85E5B8DD508747F28A19B69349630989"/>
  </w:style>
  <w:style w:type="paragraph" w:customStyle="1" w:styleId="B15CB5FD5E514786848AC67597F3EE20">
    <w:name w:val="B15CB5FD5E514786848AC67597F3EE20"/>
  </w:style>
  <w:style w:type="paragraph" w:customStyle="1" w:styleId="2F95F0CC7FA84037BB53B4A951540B52">
    <w:name w:val="2F95F0CC7FA84037BB53B4A951540B52"/>
  </w:style>
  <w:style w:type="paragraph" w:customStyle="1" w:styleId="8BA8374721CC4287A04F26C7B19014FA">
    <w:name w:val="8BA8374721CC4287A04F26C7B19014FA"/>
  </w:style>
  <w:style w:type="paragraph" w:customStyle="1" w:styleId="DF55897FE4064EF5B2827D86E2FB227A">
    <w:name w:val="DF55897FE4064EF5B2827D86E2FB227A"/>
  </w:style>
  <w:style w:type="paragraph" w:customStyle="1" w:styleId="2B0AC88CFDE64F0185CB246DDC50006B">
    <w:name w:val="2B0AC88CFDE64F0185CB246DDC50006B"/>
  </w:style>
  <w:style w:type="paragraph" w:customStyle="1" w:styleId="71A4C8A7F6E24F37AC1FA36B5803BBEB">
    <w:name w:val="71A4C8A7F6E24F37AC1FA36B5803BBEB"/>
  </w:style>
  <w:style w:type="paragraph" w:customStyle="1" w:styleId="B2272E60AD8D4A4E9919D0BB9C442D34">
    <w:name w:val="B2272E60AD8D4A4E9919D0BB9C442D34"/>
  </w:style>
  <w:style w:type="paragraph" w:customStyle="1" w:styleId="1F24C7D206A24FEBAB330866A3C93F50">
    <w:name w:val="1F24C7D206A24FEBAB330866A3C93F50"/>
  </w:style>
  <w:style w:type="paragraph" w:customStyle="1" w:styleId="8CB4E877811A4D48BB5D86DC18BC017D">
    <w:name w:val="8CB4E877811A4D48BB5D86DC18BC017D"/>
  </w:style>
  <w:style w:type="paragraph" w:customStyle="1" w:styleId="D13D33876362484A836C2B3E5DCEAFA8">
    <w:name w:val="D13D33876362484A836C2B3E5DCEAFA8"/>
  </w:style>
  <w:style w:type="paragraph" w:customStyle="1" w:styleId="4C32FD1D2C5F46F7B097587E20E4202C">
    <w:name w:val="4C32FD1D2C5F46F7B097587E20E4202C"/>
  </w:style>
  <w:style w:type="paragraph" w:customStyle="1" w:styleId="FCD768F8F9B2456EA09484825A5FD96A">
    <w:name w:val="FCD768F8F9B2456EA09484825A5FD96A"/>
  </w:style>
  <w:style w:type="paragraph" w:customStyle="1" w:styleId="35652E2505364C599BD965F06E8D8EB4">
    <w:name w:val="35652E2505364C599BD965F06E8D8EB4"/>
  </w:style>
  <w:style w:type="paragraph" w:customStyle="1" w:styleId="2D57D335A7DF486DA5366DACAA7E09A7">
    <w:name w:val="2D57D335A7DF486DA5366DACAA7E09A7"/>
  </w:style>
  <w:style w:type="paragraph" w:customStyle="1" w:styleId="D7C6DD5519C8421181445D6D4BA88A4B">
    <w:name w:val="D7C6DD5519C8421181445D6D4BA88A4B"/>
  </w:style>
  <w:style w:type="paragraph" w:customStyle="1" w:styleId="D7E5329179614C9EA79E8D3685CC1FF7">
    <w:name w:val="D7E5329179614C9EA79E8D3685CC1FF7"/>
  </w:style>
  <w:style w:type="paragraph" w:customStyle="1" w:styleId="767D2478009D438A8C5139B2C66D4F39">
    <w:name w:val="767D2478009D438A8C5139B2C66D4F39"/>
  </w:style>
  <w:style w:type="paragraph" w:customStyle="1" w:styleId="40AC5D78BDAB457F816DCF6C46B72D64">
    <w:name w:val="40AC5D78BDAB457F816DCF6C46B72D64"/>
  </w:style>
  <w:style w:type="paragraph" w:customStyle="1" w:styleId="28B70CC7D704451FAE67A031772D905E">
    <w:name w:val="28B70CC7D704451FAE67A031772D905E"/>
  </w:style>
  <w:style w:type="paragraph" w:customStyle="1" w:styleId="A270A203594248A28594B34F73820A36">
    <w:name w:val="A270A203594248A28594B34F73820A36"/>
  </w:style>
  <w:style w:type="paragraph" w:customStyle="1" w:styleId="5025B55A2F79439DA451084A707D632B">
    <w:name w:val="5025B55A2F79439DA451084A707D632B"/>
  </w:style>
  <w:style w:type="paragraph" w:customStyle="1" w:styleId="CE38EC36D24043F4AA4493D128A31656">
    <w:name w:val="CE38EC36D24043F4AA4493D128A31656"/>
  </w:style>
  <w:style w:type="paragraph" w:customStyle="1" w:styleId="231CCD70162A4F4A8AB73BBFE79CF417">
    <w:name w:val="231CCD70162A4F4A8AB73BBFE79CF417"/>
  </w:style>
  <w:style w:type="paragraph" w:customStyle="1" w:styleId="AA7187F18D5B45F0B9793D5A686CC419">
    <w:name w:val="AA7187F18D5B45F0B9793D5A686CC419"/>
  </w:style>
  <w:style w:type="paragraph" w:customStyle="1" w:styleId="1FC49021D878490BB18C65EFB685BC63">
    <w:name w:val="1FC49021D878490BB18C65EFB685BC63"/>
  </w:style>
  <w:style w:type="paragraph" w:customStyle="1" w:styleId="98C1AB374EA94323BC0F7176800BCB51">
    <w:name w:val="98C1AB374EA94323BC0F7176800BCB51"/>
  </w:style>
  <w:style w:type="paragraph" w:customStyle="1" w:styleId="8DDC3D2968FD4CE5A7948305E30CDD5D">
    <w:name w:val="8DDC3D2968FD4CE5A7948305E30CDD5D"/>
  </w:style>
  <w:style w:type="paragraph" w:customStyle="1" w:styleId="6F0BF5A8DF694F2DBAF7196FFF97971C">
    <w:name w:val="6F0BF5A8DF694F2DBAF7196FFF97971C"/>
  </w:style>
  <w:style w:type="paragraph" w:customStyle="1" w:styleId="02FDACDFC561464898D629EEC9E7BE9A">
    <w:name w:val="02FDACDFC561464898D629EEC9E7BE9A"/>
  </w:style>
  <w:style w:type="paragraph" w:customStyle="1" w:styleId="411186BCE2134F6D877995F167198100">
    <w:name w:val="411186BCE2134F6D877995F167198100"/>
  </w:style>
  <w:style w:type="paragraph" w:customStyle="1" w:styleId="DD22AD03877B40A894AC5EC3F288B907">
    <w:name w:val="DD22AD03877B40A894AC5EC3F288B907"/>
  </w:style>
  <w:style w:type="paragraph" w:customStyle="1" w:styleId="5EC27346E070498FAC624D2D178D51A7">
    <w:name w:val="5EC27346E070498FAC624D2D178D51A7"/>
  </w:style>
  <w:style w:type="paragraph" w:customStyle="1" w:styleId="51082921115740BDA1C572E7FB24F073">
    <w:name w:val="51082921115740BDA1C572E7FB24F073"/>
  </w:style>
  <w:style w:type="paragraph" w:customStyle="1" w:styleId="4439BB132FD140508328567B29EDB1ED">
    <w:name w:val="4439BB132FD140508328567B29EDB1ED"/>
  </w:style>
  <w:style w:type="paragraph" w:customStyle="1" w:styleId="537B7C83C96D481EBFE06E8F94B10D3A">
    <w:name w:val="537B7C83C96D481EBFE06E8F94B10D3A"/>
  </w:style>
  <w:style w:type="paragraph" w:customStyle="1" w:styleId="061248EDB5E447179C5135DBD27FA6B8">
    <w:name w:val="061248EDB5E447179C5135DBD27FA6B8"/>
  </w:style>
  <w:style w:type="paragraph" w:customStyle="1" w:styleId="A5E81C0E0399439C8BDA6C338DA1ADB6">
    <w:name w:val="A5E81C0E0399439C8BDA6C338DA1ADB6"/>
  </w:style>
  <w:style w:type="paragraph" w:customStyle="1" w:styleId="5F57D493A2E643C89FE10786F378FACC">
    <w:name w:val="5F57D493A2E643C89FE10786F378FACC"/>
  </w:style>
  <w:style w:type="paragraph" w:customStyle="1" w:styleId="8E5175026A3149E09FBF2C1406F7AE91">
    <w:name w:val="8E5175026A3149E09FBF2C1406F7AE91"/>
  </w:style>
  <w:style w:type="paragraph" w:customStyle="1" w:styleId="43E85DD728DD4F70A38FEAD2A626C79F">
    <w:name w:val="43E85DD728DD4F70A38FEAD2A626C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51D3ECD-F849-4935-882A-5397DCB7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2023-11-07T14:15:00Z</dcterms:created>
  <dcterms:modified xsi:type="dcterms:W3CDTF">2023-11-07T20:25:00Z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