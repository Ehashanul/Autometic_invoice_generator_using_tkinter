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7C90C836" w14:textId="77777777" w:rsidTr="00D52CE2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965816C7F4CE4B9E864B7B9BF73BFF7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6FB2D489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3A906F20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5203F312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039425C3" wp14:editId="6579555F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27ACC665" w14:textId="77777777" w:rsidTr="00D52CE2">
        <w:trPr>
          <w:trHeight w:val="1364"/>
          <w:jc w:val="center"/>
        </w:trPr>
        <w:tc>
          <w:tcPr>
            <w:tcW w:w="3539" w:type="dxa"/>
            <w:hideMark/>
          </w:tcPr>
          <w:p w14:paraId="595DB52E" w14:textId="1C61FC65" w:rsidR="00A340F2" w:rsidRPr="00064E3E" w:rsidRDefault="0008370E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388B06F9D1BF44DC9722B6A9F748091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  <w:r w:rsidR="00D52CE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:</w:t>
            </w:r>
          </w:p>
          <w:p w14:paraId="7AFC7F66" w14:textId="086FC935" w:rsidR="00A340F2" w:rsidRPr="00064E3E" w:rsidRDefault="00D9288A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{{date}}</w:t>
            </w:r>
          </w:p>
        </w:tc>
        <w:tc>
          <w:tcPr>
            <w:tcW w:w="3539" w:type="dxa"/>
            <w:hideMark/>
          </w:tcPr>
          <w:p w14:paraId="43B05627" w14:textId="761C6337" w:rsidR="00A340F2" w:rsidRPr="00064E3E" w:rsidRDefault="0008370E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008854D80DD244248BE62C9F74C0486F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  <w:r w:rsidR="00D52CE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:</w:t>
            </w:r>
          </w:p>
          <w:p w14:paraId="5EE5F7CC" w14:textId="5C76F702" w:rsidR="00A340F2" w:rsidRPr="00064E3E" w:rsidRDefault="00FA25C0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{{</w:t>
            </w:r>
            <w:proofErr w:type="spellStart"/>
            <w:r>
              <w:rPr>
                <w:rFonts w:cstheme="minorHAnsi"/>
                <w:color w:val="000000" w:themeColor="text1"/>
                <w:sz w:val="32"/>
                <w:szCs w:val="32"/>
              </w:rPr>
              <w:t>invoice_no</w:t>
            </w:r>
            <w:proofErr w:type="spellEnd"/>
            <w:r>
              <w:rPr>
                <w:rFonts w:cstheme="minorHAnsi"/>
                <w:color w:val="000000" w:themeColor="text1"/>
                <w:sz w:val="32"/>
                <w:szCs w:val="32"/>
              </w:rPr>
              <w:t>}}</w:t>
            </w:r>
          </w:p>
        </w:tc>
        <w:tc>
          <w:tcPr>
            <w:tcW w:w="3539" w:type="dxa"/>
            <w:hideMark/>
          </w:tcPr>
          <w:p w14:paraId="376040F3" w14:textId="77777777" w:rsidR="00A340F2" w:rsidRPr="00064E3E" w:rsidRDefault="0008370E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Enter your company name:"/>
                <w:tag w:val="Enter your company name:"/>
                <w:id w:val="350161346"/>
                <w:placeholder>
                  <w:docPart w:val="40215376C81640A6BE8FEADF2A2FCAA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YOUR COMPANY</w:t>
                </w:r>
              </w:sdtContent>
            </w:sdt>
          </w:p>
          <w:p w14:paraId="02A87D14" w14:textId="77777777" w:rsidR="00A340F2" w:rsidRPr="00064E3E" w:rsidRDefault="0008370E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1357180349"/>
                <w:placeholder>
                  <w:docPart w:val="81591B39E9BB4EF2A187B9F45244559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287557139"/>
              <w:placeholder>
                <w:docPart w:val="72624BA9174642D2A456E8131FC4C396"/>
              </w:placeholder>
              <w:temporary/>
              <w:showingPlcHdr/>
              <w15:appearance w15:val="hidden"/>
            </w:sdtPr>
            <w:sdtEndPr/>
            <w:sdtContent>
              <w:p w14:paraId="14D310BB" w14:textId="77777777" w:rsidR="00CF2287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00358CB6" w14:textId="77777777" w:rsidR="00A340F2" w:rsidRPr="00064E3E" w:rsidRDefault="0008370E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15429914"/>
                <w:placeholder>
                  <w:docPart w:val="8DF607A0FD3945C6A888B010F6D0703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2163E422" w14:textId="77777777" w:rsidR="00A340F2" w:rsidRPr="00064E3E" w:rsidRDefault="0008370E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-1224293375"/>
                <w:placeholder>
                  <w:docPart w:val="3C381AABEEC64A23A2ED3B2C94E9711E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1033A0CE" w14:textId="77777777" w:rsidR="00A340F2" w:rsidRPr="00EC16CD" w:rsidRDefault="0008370E" w:rsidP="002F5404">
            <w:pPr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-1226066209"/>
                <w:placeholder>
                  <w:docPart w:val="2122D0483E16426F8890123D7EFCBF8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</w:tr>
      <w:tr w:rsidR="00A340F2" w14:paraId="56DAF539" w14:textId="77777777" w:rsidTr="00D52CE2">
        <w:trPr>
          <w:trHeight w:val="2215"/>
          <w:jc w:val="center"/>
        </w:trPr>
        <w:tc>
          <w:tcPr>
            <w:tcW w:w="3539" w:type="dxa"/>
            <w:hideMark/>
          </w:tcPr>
          <w:p w14:paraId="2A43D614" w14:textId="1138B335" w:rsidR="00A340F2" w:rsidRPr="00064E3E" w:rsidRDefault="0008370E" w:rsidP="002030FE">
            <w:pPr>
              <w:tabs>
                <w:tab w:val="right" w:pos="3323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1080EFC56BCF4F85B680900585D225D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  <w:r w:rsidR="002030F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</w:p>
          <w:p w14:paraId="33AF2D81" w14:textId="2CE89AA8" w:rsidR="00A340F2" w:rsidRPr="00064E3E" w:rsidRDefault="0008370E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2135629126"/>
                <w:placeholder>
                  <w:docPart w:val="85E5B8DD508747F28A19B69349630989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p w14:paraId="389DD3FE" w14:textId="09971483" w:rsidR="00A340F2" w:rsidRPr="00064E3E" w:rsidRDefault="0008370E" w:rsidP="00D9288A">
            <w:pPr>
              <w:tabs>
                <w:tab w:val="left" w:pos="2550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2102980467"/>
                <w:placeholder>
                  <w:docPart w:val="2F95F0CC7FA84037BB53B4A951540B5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  <w:r w:rsidR="00D9288A"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</w:p>
          <w:p w14:paraId="19DA9B75" w14:textId="77777777" w:rsidR="00A340F2" w:rsidRDefault="0008370E" w:rsidP="002F5404">
            <w:pPr>
              <w:rPr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2138455500"/>
                <w:placeholder>
                  <w:docPart w:val="DF55897FE4064EF5B2827D86E2FB227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  <w:tc>
          <w:tcPr>
            <w:tcW w:w="3539" w:type="dxa"/>
          </w:tcPr>
          <w:p w14:paraId="473FB3F9" w14:textId="191CDB2C" w:rsidR="00D9288A" w:rsidRDefault="00D52CE2" w:rsidP="00D9288A">
            <w:pPr>
              <w:tabs>
                <w:tab w:val="right" w:pos="3323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: </w:t>
            </w:r>
            <w:r w:rsidR="00D9288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{{name}}</w:t>
            </w:r>
          </w:p>
          <w:p w14:paraId="3BC7B1E4" w14:textId="39CA64D5" w:rsidR="00D9288A" w:rsidRDefault="00D52CE2" w:rsidP="00D9288A">
            <w:pPr>
              <w:tabs>
                <w:tab w:val="right" w:pos="3323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: </w:t>
            </w:r>
            <w:r w:rsidR="00D9288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{{address}}</w:t>
            </w:r>
          </w:p>
          <w:p w14:paraId="5989E67B" w14:textId="0508FC68" w:rsidR="00D9288A" w:rsidRDefault="00D52CE2" w:rsidP="00D9288A">
            <w:pPr>
              <w:tabs>
                <w:tab w:val="right" w:pos="3323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: </w:t>
            </w:r>
            <w:r w:rsidR="00D9288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{{phone}}</w:t>
            </w:r>
          </w:p>
          <w:p w14:paraId="4139228E" w14:textId="3F618CC3" w:rsidR="00D9288A" w:rsidRPr="00064E3E" w:rsidRDefault="00D52CE2" w:rsidP="00D9288A">
            <w:pPr>
              <w:tabs>
                <w:tab w:val="right" w:pos="3323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: </w:t>
            </w:r>
            <w:r w:rsidR="00D9288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{{email}}</w:t>
            </w:r>
          </w:p>
          <w:p w14:paraId="728A855B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472AFA8E" w14:textId="77777777" w:rsidR="00A340F2" w:rsidRDefault="00A340F2" w:rsidP="002F5404">
            <w:pPr>
              <w:jc w:val="center"/>
            </w:pPr>
          </w:p>
        </w:tc>
      </w:tr>
    </w:tbl>
    <w:p w14:paraId="28FE6B2B" w14:textId="77777777" w:rsidR="00A340F2" w:rsidRDefault="00A340F2" w:rsidP="002F5404">
      <w:pPr>
        <w:rPr>
          <w:noProof/>
        </w:rPr>
      </w:pPr>
    </w:p>
    <w:p w14:paraId="4817FA5D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717DC38F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5AEC8A9D" w14:textId="77777777" w:rsidR="00A340F2" w:rsidRDefault="0008370E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D13D33876362484A836C2B3E5DCEAFA8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4C32FD1D2C5F46F7B097587E20E420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3F8E9827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FCD768F8F9B2456EA09484825A5FD96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5C6FF851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35652E2505364C599BD965F06E8D8E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4E9627B2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00C4345F" w14:textId="77777777" w:rsidR="000E7C40" w:rsidRDefault="000E7C40"/>
    <w:p w14:paraId="0219D7E3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4A7FB404" w14:textId="77777777" w:rsidTr="001442E7">
        <w:trPr>
          <w:trHeight w:hRule="exact" w:val="765"/>
        </w:trPr>
        <w:tc>
          <w:tcPr>
            <w:tcW w:w="2413" w:type="dxa"/>
          </w:tcPr>
          <w:p w14:paraId="347BDBDC" w14:textId="09BC7EA1" w:rsidR="00EB63A0" w:rsidRDefault="001442E7" w:rsidP="00EB63A0">
            <w:pPr>
              <w:pStyle w:val="Normalright"/>
            </w:pPr>
            <w:r>
              <w:t xml:space="preserve">{{%tr for item in </w:t>
            </w:r>
            <w:proofErr w:type="spellStart"/>
            <w:r>
              <w:t>invoice_list</w:t>
            </w:r>
            <w:proofErr w:type="spellEnd"/>
            <w:r>
              <w:t>%}}</w:t>
            </w:r>
          </w:p>
        </w:tc>
        <w:tc>
          <w:tcPr>
            <w:tcW w:w="3619" w:type="dxa"/>
          </w:tcPr>
          <w:p w14:paraId="0EAE5556" w14:textId="6EFC2605" w:rsidR="00EB63A0" w:rsidRDefault="00EB63A0" w:rsidP="00EB63A0">
            <w:pPr>
              <w:pStyle w:val="Normalright"/>
            </w:pPr>
          </w:p>
        </w:tc>
        <w:tc>
          <w:tcPr>
            <w:tcW w:w="2306" w:type="dxa"/>
          </w:tcPr>
          <w:p w14:paraId="510C773B" w14:textId="41B06DDB" w:rsidR="00EB63A0" w:rsidRDefault="00EB63A0" w:rsidP="00EB63A0">
            <w:pPr>
              <w:pStyle w:val="Normalright"/>
            </w:pPr>
          </w:p>
        </w:tc>
        <w:tc>
          <w:tcPr>
            <w:tcW w:w="2197" w:type="dxa"/>
          </w:tcPr>
          <w:p w14:paraId="6646F05B" w14:textId="40DE3B9D" w:rsidR="00EB63A0" w:rsidRDefault="00EB63A0" w:rsidP="00EB63A0">
            <w:pPr>
              <w:pStyle w:val="Normalright"/>
            </w:pPr>
          </w:p>
        </w:tc>
      </w:tr>
      <w:tr w:rsidR="00EB63A0" w14:paraId="15A5829F" w14:textId="77777777" w:rsidTr="001442E7">
        <w:trPr>
          <w:trHeight w:hRule="exact" w:val="490"/>
        </w:trPr>
        <w:tc>
          <w:tcPr>
            <w:tcW w:w="2413" w:type="dxa"/>
          </w:tcPr>
          <w:p w14:paraId="78B05590" w14:textId="34551F1D" w:rsidR="00EB63A0" w:rsidRDefault="001442E7" w:rsidP="00EB63A0">
            <w:pPr>
              <w:pStyle w:val="Normalright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0]}}</w:t>
            </w:r>
          </w:p>
        </w:tc>
        <w:tc>
          <w:tcPr>
            <w:tcW w:w="3619" w:type="dxa"/>
          </w:tcPr>
          <w:p w14:paraId="1FCF701F" w14:textId="21AAF7B7" w:rsidR="00EB63A0" w:rsidRDefault="001442E7" w:rsidP="008E115C">
            <w:pPr>
              <w:pStyle w:val="Normalright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1]}}</w:t>
            </w:r>
          </w:p>
        </w:tc>
        <w:tc>
          <w:tcPr>
            <w:tcW w:w="2306" w:type="dxa"/>
          </w:tcPr>
          <w:p w14:paraId="740D2402" w14:textId="5F574AC4" w:rsidR="00EB63A0" w:rsidRDefault="001442E7" w:rsidP="00EB63A0">
            <w:pPr>
              <w:pStyle w:val="Normalright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2]}}</w:t>
            </w:r>
          </w:p>
        </w:tc>
        <w:tc>
          <w:tcPr>
            <w:tcW w:w="2197" w:type="dxa"/>
          </w:tcPr>
          <w:p w14:paraId="372B5D42" w14:textId="457B7353" w:rsidR="00EB63A0" w:rsidRDefault="001442E7" w:rsidP="00EB63A0">
            <w:pPr>
              <w:pStyle w:val="Normalright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3]}}</w:t>
            </w:r>
          </w:p>
        </w:tc>
      </w:tr>
      <w:tr w:rsidR="00EB63A0" w14:paraId="534A9DBB" w14:textId="77777777" w:rsidTr="001442E7">
        <w:trPr>
          <w:trHeight w:hRule="exact" w:val="490"/>
        </w:trPr>
        <w:tc>
          <w:tcPr>
            <w:tcW w:w="2413" w:type="dxa"/>
          </w:tcPr>
          <w:p w14:paraId="0990D8D8" w14:textId="5BD744D1" w:rsidR="00EB63A0" w:rsidRDefault="000D7DBF" w:rsidP="00EB63A0">
            <w:pPr>
              <w:pStyle w:val="Normalright"/>
            </w:pPr>
            <w:r>
              <w:t xml:space="preserve">{{%tr </w:t>
            </w:r>
            <w:proofErr w:type="spellStart"/>
            <w:r>
              <w:t>endfor</w:t>
            </w:r>
            <w:proofErr w:type="spellEnd"/>
            <w:r>
              <w:t>%}}</w:t>
            </w:r>
          </w:p>
        </w:tc>
        <w:sdt>
          <w:sdtPr>
            <w:alias w:val="Enter product description:"/>
            <w:tag w:val="Enter product description:"/>
            <w:id w:val="-1425107756"/>
            <w:placeholder>
              <w:docPart w:val="51082921115740BDA1C572E7FB24F0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</w:tcPr>
              <w:p w14:paraId="14DB8A19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</w:tcPr>
          <w:p w14:paraId="454D9A54" w14:textId="77777777" w:rsidR="00EB63A0" w:rsidRDefault="0008370E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4439BB132FD140508328567B29EDB1ED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374459684"/>
                <w:placeholder>
                  <w:docPart w:val="537B7C83C96D481EBFE06E8F94B10D3A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7" w:type="dxa"/>
          </w:tcPr>
          <w:p w14:paraId="4D2659AA" w14:textId="77777777" w:rsidR="00EB63A0" w:rsidRDefault="0008370E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3343658"/>
                <w:placeholder>
                  <w:docPart w:val="061248EDB5E447179C5135DBD27FA6B8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836292828"/>
                <w:placeholder>
                  <w:docPart w:val="A5E81C0E0399439C8BDA6C338DA1ADB6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0E3BA131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7091FA01" w14:textId="77777777" w:rsidR="00A340F2" w:rsidRDefault="0008370E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5F57D493A2E643C89FE10786F378FACC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2B30E7DC" w14:textId="1C8DA6AE" w:rsidR="00A340F2" w:rsidRDefault="000D7DBF" w:rsidP="002F5404">
            <w:pPr>
              <w:jc w:val="right"/>
            </w:pPr>
            <w:r>
              <w:t>{{subtotal}}</w:t>
            </w:r>
          </w:p>
        </w:tc>
      </w:tr>
      <w:tr w:rsidR="00A340F2" w14:paraId="43D5F8CA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8E5175026A3149E09FBF2C1406F7AE91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20A3861B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3C5C8137" w14:textId="0E098638" w:rsidR="00A340F2" w:rsidRDefault="000D7DBF" w:rsidP="002F5404">
            <w:pPr>
              <w:jc w:val="right"/>
            </w:pPr>
            <w:r>
              <w:t>{{</w:t>
            </w:r>
            <w:proofErr w:type="spellStart"/>
            <w:r>
              <w:t>salestax</w:t>
            </w:r>
            <w:proofErr w:type="spellEnd"/>
            <w:r>
              <w:t>}}</w:t>
            </w:r>
          </w:p>
        </w:tc>
      </w:tr>
      <w:tr w:rsidR="00A340F2" w14:paraId="2081AE74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43E85DD728DD4F70A38FEAD2A626C79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02B6471C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25D2BBF7" w14:textId="6D141D7B" w:rsidR="00A340F2" w:rsidRDefault="000D7DBF" w:rsidP="002F5404">
            <w:pPr>
              <w:jc w:val="right"/>
            </w:pPr>
            <w:r>
              <w:t>{{total}}</w:t>
            </w:r>
          </w:p>
        </w:tc>
      </w:tr>
    </w:tbl>
    <w:p w14:paraId="2A0E59B4" w14:textId="77777777" w:rsidR="007201A7" w:rsidRPr="00A340F2" w:rsidRDefault="007201A7" w:rsidP="00A36725"/>
    <w:sectPr w:rsidR="007201A7" w:rsidRPr="00A340F2" w:rsidSect="002B06E9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CB095" w14:textId="77777777" w:rsidR="0008370E" w:rsidRDefault="0008370E">
      <w:pPr>
        <w:spacing w:line="240" w:lineRule="auto"/>
      </w:pPr>
      <w:r>
        <w:separator/>
      </w:r>
    </w:p>
    <w:p w14:paraId="3FDF22B0" w14:textId="77777777" w:rsidR="0008370E" w:rsidRDefault="0008370E"/>
  </w:endnote>
  <w:endnote w:type="continuationSeparator" w:id="0">
    <w:p w14:paraId="0C7F3BB5" w14:textId="77777777" w:rsidR="0008370E" w:rsidRDefault="0008370E">
      <w:pPr>
        <w:spacing w:line="240" w:lineRule="auto"/>
      </w:pPr>
      <w:r>
        <w:continuationSeparator/>
      </w:r>
    </w:p>
    <w:p w14:paraId="08224E39" w14:textId="77777777" w:rsidR="0008370E" w:rsidRDefault="000837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CAC37" w14:textId="77777777" w:rsidR="007201A7" w:rsidRDefault="007201A7">
    <w:pPr>
      <w:pStyle w:val="Footer"/>
    </w:pPr>
  </w:p>
  <w:p w14:paraId="46C79BC3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98822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AF39CC4" wp14:editId="3ED1C98B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E15267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F39CC4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CE15267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A4E74" w14:textId="77777777" w:rsidR="0008370E" w:rsidRDefault="0008370E">
      <w:pPr>
        <w:spacing w:line="240" w:lineRule="auto"/>
      </w:pPr>
      <w:r>
        <w:separator/>
      </w:r>
    </w:p>
    <w:p w14:paraId="5580A5D6" w14:textId="77777777" w:rsidR="0008370E" w:rsidRDefault="0008370E"/>
  </w:footnote>
  <w:footnote w:type="continuationSeparator" w:id="0">
    <w:p w14:paraId="5BB616F9" w14:textId="77777777" w:rsidR="0008370E" w:rsidRDefault="0008370E">
      <w:pPr>
        <w:spacing w:line="240" w:lineRule="auto"/>
      </w:pPr>
      <w:r>
        <w:continuationSeparator/>
      </w:r>
    </w:p>
    <w:p w14:paraId="739C333C" w14:textId="77777777" w:rsidR="0008370E" w:rsidRDefault="000837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34CB" w14:textId="77777777" w:rsidR="007201A7" w:rsidRDefault="007201A7"/>
  <w:p w14:paraId="53103DAA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F7F2B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0B8CD9" wp14:editId="072754F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2DB822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B8CD9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112DB822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40"/>
    <w:rsid w:val="00064E3E"/>
    <w:rsid w:val="00077551"/>
    <w:rsid w:val="0008370E"/>
    <w:rsid w:val="000A6E91"/>
    <w:rsid w:val="000D7DBF"/>
    <w:rsid w:val="000E7C40"/>
    <w:rsid w:val="001442E7"/>
    <w:rsid w:val="001817A4"/>
    <w:rsid w:val="001A035C"/>
    <w:rsid w:val="001D1771"/>
    <w:rsid w:val="002030FE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B48DE"/>
    <w:rsid w:val="003D23A0"/>
    <w:rsid w:val="004858C9"/>
    <w:rsid w:val="004870D2"/>
    <w:rsid w:val="004A10E9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8E115C"/>
    <w:rsid w:val="009415D1"/>
    <w:rsid w:val="00947F34"/>
    <w:rsid w:val="009D3F3C"/>
    <w:rsid w:val="00A340F2"/>
    <w:rsid w:val="00A36725"/>
    <w:rsid w:val="00B66C63"/>
    <w:rsid w:val="00B727BE"/>
    <w:rsid w:val="00CE3710"/>
    <w:rsid w:val="00CF2287"/>
    <w:rsid w:val="00D23140"/>
    <w:rsid w:val="00D33124"/>
    <w:rsid w:val="00D52CE2"/>
    <w:rsid w:val="00D545C8"/>
    <w:rsid w:val="00D73210"/>
    <w:rsid w:val="00D9288A"/>
    <w:rsid w:val="00EB63A0"/>
    <w:rsid w:val="00EC16CD"/>
    <w:rsid w:val="00F65B05"/>
    <w:rsid w:val="00FA25C0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D75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0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ash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5816C7F4CE4B9E864B7B9BF73BF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6B09B-872F-471C-8AED-6EE14B21A954}"/>
      </w:docPartPr>
      <w:docPartBody>
        <w:p w:rsidR="00666D94" w:rsidRDefault="00F96205">
          <w:pPr>
            <w:pStyle w:val="965816C7F4CE4B9E864B7B9BF73BFF7A"/>
          </w:pPr>
          <w:r w:rsidRPr="00064E3E">
            <w:t>INVOICe</w:t>
          </w:r>
        </w:p>
      </w:docPartBody>
    </w:docPart>
    <w:docPart>
      <w:docPartPr>
        <w:name w:val="388B06F9D1BF44DC9722B6A9F7480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B6761-60BA-4436-9935-6067FF426496}"/>
      </w:docPartPr>
      <w:docPartBody>
        <w:p w:rsidR="00666D94" w:rsidRDefault="00F96205">
          <w:pPr>
            <w:pStyle w:val="388B06F9D1BF44DC9722B6A9F7480916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008854D80DD244248BE62C9F74C04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27601-6613-4187-A3B4-687C27924F6A}"/>
      </w:docPartPr>
      <w:docPartBody>
        <w:p w:rsidR="00666D94" w:rsidRDefault="00F96205">
          <w:pPr>
            <w:pStyle w:val="008854D80DD244248BE62C9F74C0486F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40215376C81640A6BE8FEADF2A2FC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CDA9E-6BBF-4375-9A73-A1F412DE7FD1}"/>
      </w:docPartPr>
      <w:docPartBody>
        <w:p w:rsidR="00666D94" w:rsidRDefault="00F96205">
          <w:pPr>
            <w:pStyle w:val="40215376C81640A6BE8FEADF2A2FCAA1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YOUR COMPANY</w:t>
          </w:r>
        </w:p>
      </w:docPartBody>
    </w:docPart>
    <w:docPart>
      <w:docPartPr>
        <w:name w:val="81591B39E9BB4EF2A187B9F452445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FE8E6-D649-4143-8C7D-728B1E5980F0}"/>
      </w:docPartPr>
      <w:docPartBody>
        <w:p w:rsidR="00666D94" w:rsidRDefault="00F96205">
          <w:pPr>
            <w:pStyle w:val="81591B39E9BB4EF2A187B9F452445592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Street Address</w:t>
          </w:r>
        </w:p>
      </w:docPartBody>
    </w:docPart>
    <w:docPart>
      <w:docPartPr>
        <w:name w:val="72624BA9174642D2A456E8131FC4C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99DCA-CE1C-4CFD-B2BE-116DDDEC9820}"/>
      </w:docPartPr>
      <w:docPartBody>
        <w:p w:rsidR="00666D94" w:rsidRDefault="00F96205">
          <w:pPr>
            <w:pStyle w:val="72624BA9174642D2A456E8131FC4C396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City, ST ZIP Code</w:t>
          </w:r>
        </w:p>
      </w:docPartBody>
    </w:docPart>
    <w:docPart>
      <w:docPartPr>
        <w:name w:val="8DF607A0FD3945C6A888B010F6D07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D7FE-A843-4304-981C-7040580EF6B1}"/>
      </w:docPartPr>
      <w:docPartBody>
        <w:p w:rsidR="00666D94" w:rsidRDefault="00F96205">
          <w:pPr>
            <w:pStyle w:val="8DF607A0FD3945C6A888B010F6D0703A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Phone</w:t>
          </w:r>
        </w:p>
      </w:docPartBody>
    </w:docPart>
    <w:docPart>
      <w:docPartPr>
        <w:name w:val="3C381AABEEC64A23A2ED3B2C94E9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0FAFB-365A-4BC2-AB0C-F551D8C91272}"/>
      </w:docPartPr>
      <w:docPartBody>
        <w:p w:rsidR="00666D94" w:rsidRDefault="00F96205">
          <w:pPr>
            <w:pStyle w:val="3C381AABEEC64A23A2ED3B2C94E9711E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Fax</w:t>
          </w:r>
        </w:p>
      </w:docPartBody>
    </w:docPart>
    <w:docPart>
      <w:docPartPr>
        <w:name w:val="2122D0483E16426F8890123D7EFCB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4D5A5-E01E-4D38-8C2E-93A1C7B38977}"/>
      </w:docPartPr>
      <w:docPartBody>
        <w:p w:rsidR="00666D94" w:rsidRDefault="00F96205">
          <w:pPr>
            <w:pStyle w:val="2122D0483E16426F8890123D7EFCBF81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Email</w:t>
          </w:r>
        </w:p>
      </w:docPartBody>
    </w:docPart>
    <w:docPart>
      <w:docPartPr>
        <w:name w:val="1080EFC56BCF4F85B680900585D22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0ACCC-37EF-4D56-BE5D-57F136E659B9}"/>
      </w:docPartPr>
      <w:docPartBody>
        <w:p w:rsidR="00666D94" w:rsidRDefault="00F96205">
          <w:pPr>
            <w:pStyle w:val="1080EFC56BCF4F85B680900585D225DA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85E5B8DD508747F28A19B6934963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4EFE4-2C89-4859-A76E-A137DC8D8E0F}"/>
      </w:docPartPr>
      <w:docPartBody>
        <w:p w:rsidR="00666D94" w:rsidRDefault="00F96205">
          <w:pPr>
            <w:pStyle w:val="85E5B8DD508747F28A19B69349630989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Street Address</w:t>
          </w:r>
        </w:p>
      </w:docPartBody>
    </w:docPart>
    <w:docPart>
      <w:docPartPr>
        <w:name w:val="2F95F0CC7FA84037BB53B4A951540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7FBCC-6B0A-4151-A8D9-0B951C9C5B3F}"/>
      </w:docPartPr>
      <w:docPartBody>
        <w:p w:rsidR="00666D94" w:rsidRDefault="00F96205">
          <w:pPr>
            <w:pStyle w:val="2F95F0CC7FA84037BB53B4A951540B52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Phone</w:t>
          </w:r>
        </w:p>
      </w:docPartBody>
    </w:docPart>
    <w:docPart>
      <w:docPartPr>
        <w:name w:val="DF55897FE4064EF5B2827D86E2FB2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E7526-8C7D-469F-A06F-C5B82FFE3DAD}"/>
      </w:docPartPr>
      <w:docPartBody>
        <w:p w:rsidR="00666D94" w:rsidRDefault="00F96205">
          <w:pPr>
            <w:pStyle w:val="DF55897FE4064EF5B2827D86E2FB227A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Email</w:t>
          </w:r>
        </w:p>
      </w:docPartBody>
    </w:docPart>
    <w:docPart>
      <w:docPartPr>
        <w:name w:val="D13D33876362484A836C2B3E5DCEA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049E1-8D2D-4770-B5ED-825D5786C0E7}"/>
      </w:docPartPr>
      <w:docPartBody>
        <w:p w:rsidR="00666D94" w:rsidRDefault="00F96205">
          <w:pPr>
            <w:pStyle w:val="D13D33876362484A836C2B3E5DCEAFA8"/>
          </w:pPr>
          <w:r>
            <w:t>Quantity</w:t>
          </w:r>
        </w:p>
      </w:docPartBody>
    </w:docPart>
    <w:docPart>
      <w:docPartPr>
        <w:name w:val="4C32FD1D2C5F46F7B097587E20E42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9F3B5-EB23-49AA-B8A3-03362175029C}"/>
      </w:docPartPr>
      <w:docPartBody>
        <w:p w:rsidR="00666D94" w:rsidRDefault="00F96205">
          <w:pPr>
            <w:pStyle w:val="4C32FD1D2C5F46F7B097587E20E4202C"/>
          </w:pPr>
          <w:r>
            <w:t>Description</w:t>
          </w:r>
        </w:p>
      </w:docPartBody>
    </w:docPart>
    <w:docPart>
      <w:docPartPr>
        <w:name w:val="FCD768F8F9B2456EA09484825A5FD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437DA-C005-42B3-B9FF-C5FDFEA5DB10}"/>
      </w:docPartPr>
      <w:docPartBody>
        <w:p w:rsidR="00666D94" w:rsidRDefault="00F96205">
          <w:pPr>
            <w:pStyle w:val="FCD768F8F9B2456EA09484825A5FD96A"/>
          </w:pPr>
          <w:r>
            <w:t>Unit Price</w:t>
          </w:r>
        </w:p>
      </w:docPartBody>
    </w:docPart>
    <w:docPart>
      <w:docPartPr>
        <w:name w:val="35652E2505364C599BD965F06E8D8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7EB61-7F37-4AFE-9834-A0263479B426}"/>
      </w:docPartPr>
      <w:docPartBody>
        <w:p w:rsidR="00666D94" w:rsidRDefault="00F96205">
          <w:pPr>
            <w:pStyle w:val="35652E2505364C599BD965F06E8D8EB4"/>
          </w:pPr>
          <w:r>
            <w:t>Line Total</w:t>
          </w:r>
        </w:p>
      </w:docPartBody>
    </w:docPart>
    <w:docPart>
      <w:docPartPr>
        <w:name w:val="51082921115740BDA1C572E7FB24F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DFC80-8079-4364-A290-A96220DC66EF}"/>
      </w:docPartPr>
      <w:docPartBody>
        <w:p w:rsidR="00666D94" w:rsidRDefault="00F96205">
          <w:pPr>
            <w:pStyle w:val="51082921115740BDA1C572E7FB24F073"/>
          </w:pPr>
          <w:r>
            <w:t>Product description</w:t>
          </w:r>
        </w:p>
      </w:docPartBody>
    </w:docPart>
    <w:docPart>
      <w:docPartPr>
        <w:name w:val="4439BB132FD140508328567B29EDB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A7BCE-3EB8-4880-BE6D-296B8783A2A7}"/>
      </w:docPartPr>
      <w:docPartBody>
        <w:p w:rsidR="00666D94" w:rsidRDefault="00F96205">
          <w:pPr>
            <w:pStyle w:val="4439BB132FD140508328567B29EDB1ED"/>
          </w:pPr>
          <w:r>
            <w:rPr>
              <w:lang w:eastAsia="ja-JP"/>
            </w:rPr>
            <w:t>$</w:t>
          </w:r>
        </w:p>
      </w:docPartBody>
    </w:docPart>
    <w:docPart>
      <w:docPartPr>
        <w:name w:val="537B7C83C96D481EBFE06E8F94B10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D72F7-29AC-421B-BE8D-4A35DCB26215}"/>
      </w:docPartPr>
      <w:docPartBody>
        <w:p w:rsidR="00666D94" w:rsidRDefault="00F96205">
          <w:pPr>
            <w:pStyle w:val="537B7C83C96D481EBFE06E8F94B10D3A"/>
          </w:pPr>
          <w:r w:rsidRPr="00CF2287">
            <w:t>A</w:t>
          </w:r>
          <w:r>
            <w:t>mount</w:t>
          </w:r>
        </w:p>
      </w:docPartBody>
    </w:docPart>
    <w:docPart>
      <w:docPartPr>
        <w:name w:val="061248EDB5E447179C5135DBD27FA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3F3C8-7941-4E80-AAE8-488315FBF1B5}"/>
      </w:docPartPr>
      <w:docPartBody>
        <w:p w:rsidR="00666D94" w:rsidRDefault="00F96205">
          <w:pPr>
            <w:pStyle w:val="061248EDB5E447179C5135DBD27FA6B8"/>
          </w:pPr>
          <w:r>
            <w:rPr>
              <w:lang w:eastAsia="ja-JP"/>
            </w:rPr>
            <w:t>$</w:t>
          </w:r>
        </w:p>
      </w:docPartBody>
    </w:docPart>
    <w:docPart>
      <w:docPartPr>
        <w:name w:val="A5E81C0E0399439C8BDA6C338DA1A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ED39A-E3A7-418A-B07B-E4AA40A17C3B}"/>
      </w:docPartPr>
      <w:docPartBody>
        <w:p w:rsidR="00666D94" w:rsidRDefault="00F96205">
          <w:pPr>
            <w:pStyle w:val="A5E81C0E0399439C8BDA6C338DA1ADB6"/>
          </w:pPr>
          <w:r w:rsidRPr="00CF2287">
            <w:t>A</w:t>
          </w:r>
          <w:r>
            <w:t>mount</w:t>
          </w:r>
        </w:p>
      </w:docPartBody>
    </w:docPart>
    <w:docPart>
      <w:docPartPr>
        <w:name w:val="5F57D493A2E643C89FE10786F378F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70EA8-A9FC-4D58-BAEA-488A27A8A67D}"/>
      </w:docPartPr>
      <w:docPartBody>
        <w:p w:rsidR="00666D94" w:rsidRDefault="00F96205">
          <w:pPr>
            <w:pStyle w:val="5F57D493A2E643C89FE10786F378FACC"/>
          </w:pPr>
          <w:r>
            <w:rPr>
              <w:sz w:val="24"/>
            </w:rPr>
            <w:t>Subtotal</w:t>
          </w:r>
        </w:p>
      </w:docPartBody>
    </w:docPart>
    <w:docPart>
      <w:docPartPr>
        <w:name w:val="8E5175026A3149E09FBF2C1406F7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BDA9E-5BFC-4399-BD77-35B739D544E1}"/>
      </w:docPartPr>
      <w:docPartBody>
        <w:p w:rsidR="00666D94" w:rsidRDefault="00F96205">
          <w:pPr>
            <w:pStyle w:val="8E5175026A3149E09FBF2C1406F7AE91"/>
          </w:pPr>
          <w:r>
            <w:rPr>
              <w:sz w:val="24"/>
            </w:rPr>
            <w:t>Sales Tax</w:t>
          </w:r>
        </w:p>
      </w:docPartBody>
    </w:docPart>
    <w:docPart>
      <w:docPartPr>
        <w:name w:val="43E85DD728DD4F70A38FEAD2A626C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29162-152B-4B22-893B-99DEDF6A8551}"/>
      </w:docPartPr>
      <w:docPartBody>
        <w:p w:rsidR="00666D94" w:rsidRDefault="00F96205">
          <w:pPr>
            <w:pStyle w:val="43E85DD728DD4F70A38FEAD2A626C79F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05"/>
    <w:rsid w:val="00666D94"/>
    <w:rsid w:val="00A72CE9"/>
    <w:rsid w:val="00F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5816C7F4CE4B9E864B7B9BF73BFF7A">
    <w:name w:val="965816C7F4CE4B9E864B7B9BF73BFF7A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388B06F9D1BF44DC9722B6A9F7480916">
    <w:name w:val="388B06F9D1BF44DC9722B6A9F7480916"/>
  </w:style>
  <w:style w:type="paragraph" w:customStyle="1" w:styleId="008854D80DD244248BE62C9F74C0486F">
    <w:name w:val="008854D80DD244248BE62C9F74C0486F"/>
  </w:style>
  <w:style w:type="paragraph" w:customStyle="1" w:styleId="D2F8999F19034819B5633A3755B758B1">
    <w:name w:val="D2F8999F19034819B5633A3755B758B1"/>
  </w:style>
  <w:style w:type="paragraph" w:customStyle="1" w:styleId="40215376C81640A6BE8FEADF2A2FCAA1">
    <w:name w:val="40215376C81640A6BE8FEADF2A2FCAA1"/>
  </w:style>
  <w:style w:type="paragraph" w:customStyle="1" w:styleId="81591B39E9BB4EF2A187B9F452445592">
    <w:name w:val="81591B39E9BB4EF2A187B9F452445592"/>
  </w:style>
  <w:style w:type="paragraph" w:customStyle="1" w:styleId="72624BA9174642D2A456E8131FC4C396">
    <w:name w:val="72624BA9174642D2A456E8131FC4C396"/>
  </w:style>
  <w:style w:type="paragraph" w:customStyle="1" w:styleId="8DF607A0FD3945C6A888B010F6D0703A">
    <w:name w:val="8DF607A0FD3945C6A888B010F6D0703A"/>
  </w:style>
  <w:style w:type="paragraph" w:customStyle="1" w:styleId="3C381AABEEC64A23A2ED3B2C94E9711E">
    <w:name w:val="3C381AABEEC64A23A2ED3B2C94E9711E"/>
  </w:style>
  <w:style w:type="paragraph" w:customStyle="1" w:styleId="2122D0483E16426F8890123D7EFCBF81">
    <w:name w:val="2122D0483E16426F8890123D7EFCBF81"/>
  </w:style>
  <w:style w:type="paragraph" w:customStyle="1" w:styleId="1080EFC56BCF4F85B680900585D225DA">
    <w:name w:val="1080EFC56BCF4F85B680900585D225DA"/>
  </w:style>
  <w:style w:type="paragraph" w:customStyle="1" w:styleId="85E5B8DD508747F28A19B69349630989">
    <w:name w:val="85E5B8DD508747F28A19B69349630989"/>
  </w:style>
  <w:style w:type="paragraph" w:customStyle="1" w:styleId="2F95F0CC7FA84037BB53B4A951540B52">
    <w:name w:val="2F95F0CC7FA84037BB53B4A951540B52"/>
  </w:style>
  <w:style w:type="paragraph" w:customStyle="1" w:styleId="DF55897FE4064EF5B2827D86E2FB227A">
    <w:name w:val="DF55897FE4064EF5B2827D86E2FB227A"/>
  </w:style>
  <w:style w:type="paragraph" w:customStyle="1" w:styleId="D13D33876362484A836C2B3E5DCEAFA8">
    <w:name w:val="D13D33876362484A836C2B3E5DCEAFA8"/>
  </w:style>
  <w:style w:type="paragraph" w:customStyle="1" w:styleId="4C32FD1D2C5F46F7B097587E20E4202C">
    <w:name w:val="4C32FD1D2C5F46F7B097587E20E4202C"/>
  </w:style>
  <w:style w:type="paragraph" w:customStyle="1" w:styleId="FCD768F8F9B2456EA09484825A5FD96A">
    <w:name w:val="FCD768F8F9B2456EA09484825A5FD96A"/>
  </w:style>
  <w:style w:type="paragraph" w:customStyle="1" w:styleId="35652E2505364C599BD965F06E8D8EB4">
    <w:name w:val="35652E2505364C599BD965F06E8D8EB4"/>
  </w:style>
  <w:style w:type="paragraph" w:customStyle="1" w:styleId="51082921115740BDA1C572E7FB24F073">
    <w:name w:val="51082921115740BDA1C572E7FB24F073"/>
  </w:style>
  <w:style w:type="paragraph" w:customStyle="1" w:styleId="4439BB132FD140508328567B29EDB1ED">
    <w:name w:val="4439BB132FD140508328567B29EDB1ED"/>
  </w:style>
  <w:style w:type="paragraph" w:customStyle="1" w:styleId="537B7C83C96D481EBFE06E8F94B10D3A">
    <w:name w:val="537B7C83C96D481EBFE06E8F94B10D3A"/>
  </w:style>
  <w:style w:type="paragraph" w:customStyle="1" w:styleId="061248EDB5E447179C5135DBD27FA6B8">
    <w:name w:val="061248EDB5E447179C5135DBD27FA6B8"/>
  </w:style>
  <w:style w:type="paragraph" w:customStyle="1" w:styleId="A5E81C0E0399439C8BDA6C338DA1ADB6">
    <w:name w:val="A5E81C0E0399439C8BDA6C338DA1ADB6"/>
  </w:style>
  <w:style w:type="paragraph" w:customStyle="1" w:styleId="5F57D493A2E643C89FE10786F378FACC">
    <w:name w:val="5F57D493A2E643C89FE10786F378FACC"/>
  </w:style>
  <w:style w:type="paragraph" w:customStyle="1" w:styleId="8E5175026A3149E09FBF2C1406F7AE91">
    <w:name w:val="8E5175026A3149E09FBF2C1406F7AE91"/>
  </w:style>
  <w:style w:type="paragraph" w:customStyle="1" w:styleId="43E85DD728DD4F70A38FEAD2A626C79F">
    <w:name w:val="43E85DD728DD4F70A38FEAD2A626C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1D3ECD-F849-4935-882A-5397DCB747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2023-11-07T14:15:00Z</dcterms:created>
  <dcterms:modified xsi:type="dcterms:W3CDTF">2023-11-08T10:24:00Z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